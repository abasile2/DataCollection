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7C842" w14:textId="0E257DCB" w:rsidR="0035598A" w:rsidRPr="0088176C" w:rsidRDefault="004C693F" w:rsidP="0088176C">
      <w:pPr>
        <w:pStyle w:val="Heading1"/>
        <w:keepNext w:val="0"/>
        <w:keepLines w:val="0"/>
        <w:suppressAutoHyphens/>
        <w:spacing w:before="0" w:line="240" w:lineRule="auto"/>
        <w:jc w:val="center"/>
        <w:rPr>
          <w:rFonts w:cstheme="minorHAnsi"/>
          <w:sz w:val="22"/>
          <w:szCs w:val="22"/>
        </w:rPr>
      </w:pPr>
      <w:r w:rsidRPr="0088176C">
        <w:rPr>
          <w:rFonts w:cstheme="minorHAnsi"/>
          <w:szCs w:val="24"/>
        </w:rPr>
        <w:t xml:space="preserve">DAT 223 Module </w:t>
      </w:r>
      <w:r w:rsidR="00635DA5" w:rsidRPr="0088176C">
        <w:rPr>
          <w:rFonts w:cstheme="minorHAnsi"/>
          <w:szCs w:val="24"/>
        </w:rPr>
        <w:t>Four</w:t>
      </w:r>
      <w:r w:rsidRPr="0088176C">
        <w:rPr>
          <w:rFonts w:cstheme="minorHAnsi"/>
          <w:szCs w:val="24"/>
        </w:rPr>
        <w:t xml:space="preserve"> Assignment Email Template</w:t>
      </w:r>
    </w:p>
    <w:p w14:paraId="4D83E747" w14:textId="46B23474" w:rsidR="0088176C" w:rsidRDefault="0088176C" w:rsidP="0088176C">
      <w:pPr>
        <w:spacing w:after="0" w:line="240" w:lineRule="auto"/>
        <w:rPr>
          <w:rFonts w:cstheme="minorHAnsi"/>
          <w:sz w:val="22"/>
        </w:rPr>
      </w:pPr>
    </w:p>
    <w:p w14:paraId="3D931650" w14:textId="77777777" w:rsidR="00861946" w:rsidRPr="0088176C" w:rsidRDefault="00861946" w:rsidP="0088176C">
      <w:pPr>
        <w:spacing w:after="0" w:line="240" w:lineRule="auto"/>
        <w:rPr>
          <w:rFonts w:cstheme="minorHAnsi"/>
          <w:b/>
          <w:sz w:val="22"/>
        </w:rPr>
      </w:pPr>
    </w:p>
    <w:p w14:paraId="55A0A9E7" w14:textId="0672EFB3" w:rsidR="0088176C" w:rsidRPr="0088176C" w:rsidRDefault="0088176C" w:rsidP="0088176C">
      <w:pPr>
        <w:suppressAutoHyphens/>
        <w:spacing w:after="0" w:line="240" w:lineRule="auto"/>
        <w:rPr>
          <w:rFonts w:cstheme="minorHAnsi"/>
          <w:sz w:val="22"/>
        </w:rPr>
      </w:pPr>
      <w:r w:rsidRPr="0088176C">
        <w:rPr>
          <w:rFonts w:cstheme="minorHAnsi"/>
          <w:b/>
          <w:bCs/>
          <w:sz w:val="22"/>
        </w:rPr>
        <w:t>To:</w:t>
      </w:r>
      <w:r w:rsidRPr="0088176C">
        <w:rPr>
          <w:rFonts w:cstheme="minorHAnsi"/>
          <w:sz w:val="22"/>
        </w:rPr>
        <w:t xml:space="preserve"> </w:t>
      </w:r>
      <w:r w:rsidR="009C2C6C">
        <w:rPr>
          <w:rFonts w:cstheme="minorHAnsi"/>
          <w:sz w:val="22"/>
        </w:rPr>
        <w:t>La Banca Central Bank</w:t>
      </w:r>
      <w:r w:rsidRPr="0088176C">
        <w:rPr>
          <w:rFonts w:cstheme="minorHAnsi"/>
          <w:sz w:val="22"/>
        </w:rPr>
        <w:t xml:space="preserve"> (supervisor@</w:t>
      </w:r>
      <w:r w:rsidR="009C2C6C">
        <w:rPr>
          <w:rFonts w:cstheme="minorHAnsi"/>
          <w:sz w:val="22"/>
        </w:rPr>
        <w:t>fraudulenttransactions</w:t>
      </w:r>
      <w:r w:rsidRPr="0088176C">
        <w:rPr>
          <w:rFonts w:cstheme="minorHAnsi"/>
          <w:sz w:val="22"/>
        </w:rPr>
        <w:t>.net)</w:t>
      </w:r>
    </w:p>
    <w:p w14:paraId="0FA2F57D" w14:textId="21E1E085" w:rsidR="0088176C" w:rsidRPr="0088176C" w:rsidRDefault="0088176C" w:rsidP="0088176C">
      <w:pPr>
        <w:suppressAutoHyphens/>
        <w:spacing w:after="0" w:line="240" w:lineRule="auto"/>
        <w:rPr>
          <w:rFonts w:cstheme="minorHAnsi"/>
          <w:sz w:val="22"/>
        </w:rPr>
      </w:pPr>
      <w:r w:rsidRPr="0088176C">
        <w:rPr>
          <w:rFonts w:cstheme="minorHAnsi"/>
          <w:b/>
          <w:bCs/>
          <w:sz w:val="22"/>
        </w:rPr>
        <w:t>From:</w:t>
      </w:r>
      <w:r w:rsidRPr="0088176C">
        <w:rPr>
          <w:rFonts w:cstheme="minorHAnsi"/>
          <w:sz w:val="22"/>
        </w:rPr>
        <w:t xml:space="preserve"> </w:t>
      </w:r>
      <w:r w:rsidR="009C2C6C">
        <w:rPr>
          <w:rFonts w:cstheme="minorHAnsi"/>
          <w:sz w:val="22"/>
        </w:rPr>
        <w:t>Alyssa Basile</w:t>
      </w:r>
    </w:p>
    <w:p w14:paraId="79B06578" w14:textId="06546E4C" w:rsidR="0088176C" w:rsidRPr="0088176C" w:rsidRDefault="0088176C" w:rsidP="0088176C">
      <w:pPr>
        <w:suppressAutoHyphens/>
        <w:spacing w:after="0" w:line="240" w:lineRule="auto"/>
        <w:rPr>
          <w:rFonts w:cstheme="minorHAnsi"/>
          <w:sz w:val="22"/>
        </w:rPr>
      </w:pPr>
      <w:r w:rsidRPr="0088176C">
        <w:rPr>
          <w:rFonts w:cstheme="minorHAnsi"/>
          <w:b/>
          <w:bCs/>
          <w:sz w:val="22"/>
        </w:rPr>
        <w:t>Date:</w:t>
      </w:r>
      <w:r w:rsidRPr="0088176C">
        <w:rPr>
          <w:rFonts w:cstheme="minorHAnsi"/>
          <w:sz w:val="22"/>
        </w:rPr>
        <w:t xml:space="preserve"> </w:t>
      </w:r>
      <w:r w:rsidR="009C2C6C">
        <w:rPr>
          <w:rFonts w:cstheme="minorHAnsi"/>
          <w:sz w:val="22"/>
        </w:rPr>
        <w:t>November 20, 2021</w:t>
      </w:r>
    </w:p>
    <w:p w14:paraId="61FA6CF7" w14:textId="2D187E61" w:rsidR="007569F9" w:rsidRDefault="0088176C" w:rsidP="0088176C">
      <w:pPr>
        <w:suppressAutoHyphens/>
        <w:spacing w:after="0" w:line="240" w:lineRule="auto"/>
        <w:rPr>
          <w:rFonts w:cstheme="minorHAnsi"/>
          <w:sz w:val="22"/>
        </w:rPr>
      </w:pPr>
      <w:r w:rsidRPr="0088176C">
        <w:rPr>
          <w:rFonts w:cstheme="minorHAnsi"/>
          <w:b/>
          <w:bCs/>
          <w:sz w:val="22"/>
        </w:rPr>
        <w:t>Subject:</w:t>
      </w:r>
      <w:r w:rsidRPr="0088176C">
        <w:rPr>
          <w:rFonts w:cstheme="minorHAnsi"/>
          <w:sz w:val="22"/>
        </w:rPr>
        <w:t xml:space="preserve"> Plans for Gathering Data</w:t>
      </w:r>
    </w:p>
    <w:p w14:paraId="1FB516CC" w14:textId="38319198" w:rsidR="0088176C" w:rsidRDefault="0088176C" w:rsidP="0088176C">
      <w:pPr>
        <w:suppressAutoHyphens/>
        <w:spacing w:after="0" w:line="240" w:lineRule="auto"/>
        <w:rPr>
          <w:rFonts w:cstheme="minorHAnsi"/>
          <w:sz w:val="22"/>
        </w:rPr>
      </w:pPr>
    </w:p>
    <w:p w14:paraId="1155F7D5" w14:textId="77777777" w:rsidR="0088176C" w:rsidRPr="0088176C" w:rsidRDefault="0088176C" w:rsidP="0088176C">
      <w:pPr>
        <w:suppressAutoHyphens/>
        <w:spacing w:after="0" w:line="240" w:lineRule="auto"/>
        <w:rPr>
          <w:rFonts w:cstheme="minorHAnsi"/>
          <w:sz w:val="22"/>
        </w:rPr>
      </w:pPr>
      <w:r w:rsidRPr="0088176C">
        <w:rPr>
          <w:rFonts w:cstheme="minorHAnsi"/>
          <w:sz w:val="22"/>
        </w:rPr>
        <w:t>Hello,</w:t>
      </w:r>
    </w:p>
    <w:p w14:paraId="2A115848" w14:textId="77777777" w:rsidR="0088176C" w:rsidRPr="0088176C" w:rsidRDefault="0088176C" w:rsidP="0088176C">
      <w:pPr>
        <w:suppressAutoHyphens/>
        <w:spacing w:after="0" w:line="240" w:lineRule="auto"/>
        <w:rPr>
          <w:rFonts w:cstheme="minorHAnsi"/>
          <w:sz w:val="22"/>
        </w:rPr>
      </w:pPr>
    </w:p>
    <w:p w14:paraId="76749AF1" w14:textId="77777777" w:rsidR="0088176C" w:rsidRPr="0088176C" w:rsidRDefault="0088176C" w:rsidP="0088176C">
      <w:pPr>
        <w:suppressAutoHyphens/>
        <w:spacing w:after="0" w:line="240" w:lineRule="auto"/>
        <w:rPr>
          <w:rFonts w:cstheme="minorHAnsi"/>
          <w:sz w:val="22"/>
        </w:rPr>
      </w:pPr>
      <w:r w:rsidRPr="0088176C">
        <w:rPr>
          <w:rFonts w:cstheme="minorHAnsi"/>
          <w:sz w:val="22"/>
        </w:rPr>
        <w:t xml:space="preserve">As you requested, I have outlined a plan for gathering data in order to address your organizational problem. Please see below for more information: </w:t>
      </w:r>
    </w:p>
    <w:p w14:paraId="7269191E" w14:textId="77777777" w:rsidR="0088176C" w:rsidRPr="0088176C" w:rsidRDefault="0088176C" w:rsidP="0088176C">
      <w:pPr>
        <w:suppressAutoHyphens/>
        <w:spacing w:after="0" w:line="240" w:lineRule="auto"/>
        <w:rPr>
          <w:rFonts w:cstheme="minorHAnsi"/>
          <w:sz w:val="22"/>
        </w:rPr>
      </w:pPr>
    </w:p>
    <w:p w14:paraId="44F5809F" w14:textId="63BB6DF4" w:rsidR="0088176C" w:rsidRDefault="009C2C6C" w:rsidP="0088176C">
      <w:pPr>
        <w:suppressAutoHyphens/>
        <w:spacing w:after="0" w:line="240" w:lineRule="auto"/>
        <w:rPr>
          <w:rFonts w:cstheme="minorHAnsi"/>
          <w:b/>
          <w:bCs/>
          <w:sz w:val="22"/>
        </w:rPr>
      </w:pPr>
      <w:r>
        <w:rPr>
          <w:rFonts w:cstheme="minorHAnsi"/>
          <w:b/>
          <w:bCs/>
          <w:sz w:val="22"/>
        </w:rPr>
        <w:t>La Banca Central Bank</w:t>
      </w:r>
    </w:p>
    <w:p w14:paraId="6A8C2645" w14:textId="1DA50DF8" w:rsidR="00D87619" w:rsidRDefault="00D87619" w:rsidP="0088176C">
      <w:pPr>
        <w:suppressAutoHyphens/>
        <w:spacing w:after="0" w:line="240" w:lineRule="auto"/>
        <w:rPr>
          <w:rFonts w:cstheme="minorHAnsi"/>
          <w:b/>
          <w:bCs/>
          <w:sz w:val="22"/>
        </w:rPr>
      </w:pPr>
    </w:p>
    <w:p w14:paraId="6015A1F5" w14:textId="26793B66" w:rsidR="00D87619" w:rsidRDefault="009C2C6C" w:rsidP="0088176C">
      <w:pPr>
        <w:suppressAutoHyphens/>
        <w:spacing w:after="0" w:line="240" w:lineRule="auto"/>
        <w:rPr>
          <w:rFonts w:cstheme="minorHAnsi"/>
          <w:b/>
          <w:bCs/>
          <w:sz w:val="22"/>
        </w:rPr>
      </w:pPr>
      <w:r>
        <w:rPr>
          <w:rFonts w:cstheme="minorHAnsi"/>
          <w:b/>
          <w:bCs/>
          <w:sz w:val="22"/>
        </w:rPr>
        <w:t xml:space="preserve">La Banca Central Bank is dealing with fraudulent transactions, and it had led to customers’ personal information and financial accounts being compromised. </w:t>
      </w:r>
    </w:p>
    <w:p w14:paraId="078A25AD" w14:textId="77777777" w:rsidR="002A2A28" w:rsidRPr="002A2A28" w:rsidRDefault="002A2A28" w:rsidP="0088176C">
      <w:pPr>
        <w:suppressAutoHyphens/>
        <w:spacing w:after="0" w:line="240" w:lineRule="auto"/>
        <w:rPr>
          <w:rFonts w:cstheme="minorHAnsi"/>
          <w:b/>
          <w:bCs/>
          <w:sz w:val="22"/>
        </w:rPr>
      </w:pPr>
    </w:p>
    <w:p w14:paraId="19541CD2" w14:textId="77777777" w:rsidR="0088176C" w:rsidRPr="0088176C" w:rsidRDefault="0088176C" w:rsidP="0088176C">
      <w:pPr>
        <w:suppressAutoHyphens/>
        <w:spacing w:after="0" w:line="240" w:lineRule="auto"/>
        <w:rPr>
          <w:rFonts w:cstheme="minorHAnsi"/>
          <w:b/>
          <w:bCs/>
          <w:sz w:val="22"/>
        </w:rPr>
      </w:pPr>
      <w:r w:rsidRPr="0088176C">
        <w:rPr>
          <w:rFonts w:cstheme="minorHAnsi"/>
          <w:b/>
          <w:bCs/>
          <w:sz w:val="22"/>
        </w:rPr>
        <w:t>Types of Data</w:t>
      </w:r>
    </w:p>
    <w:p w14:paraId="6EB40E89" w14:textId="0F388787" w:rsidR="009C2C6C" w:rsidRDefault="009C2C6C" w:rsidP="00937C82">
      <w:pPr>
        <w:pStyle w:val="ListBullet"/>
      </w:pPr>
      <w:r>
        <w:t>Qualitative</w:t>
      </w:r>
    </w:p>
    <w:p w14:paraId="06B41253" w14:textId="399E722E" w:rsidR="009C2C6C" w:rsidRPr="00062104" w:rsidRDefault="009C2C6C" w:rsidP="00937C82">
      <w:pPr>
        <w:pStyle w:val="ListBullet"/>
      </w:pPr>
      <w:r>
        <w:t>Quantitative</w:t>
      </w:r>
    </w:p>
    <w:p w14:paraId="68E06547" w14:textId="77777777" w:rsidR="0088176C" w:rsidRPr="0088176C" w:rsidRDefault="0088176C" w:rsidP="0088176C">
      <w:pPr>
        <w:suppressAutoHyphens/>
        <w:spacing w:after="0" w:line="240" w:lineRule="auto"/>
        <w:rPr>
          <w:rFonts w:cstheme="minorHAnsi"/>
          <w:sz w:val="22"/>
        </w:rPr>
      </w:pPr>
    </w:p>
    <w:p w14:paraId="039A4231" w14:textId="77777777" w:rsidR="0088176C" w:rsidRPr="0088176C" w:rsidRDefault="0088176C" w:rsidP="0088176C">
      <w:pPr>
        <w:suppressAutoHyphens/>
        <w:spacing w:after="0" w:line="240" w:lineRule="auto"/>
        <w:rPr>
          <w:rFonts w:cstheme="minorHAnsi"/>
          <w:b/>
          <w:bCs/>
          <w:sz w:val="22"/>
        </w:rPr>
      </w:pPr>
      <w:r w:rsidRPr="0088176C">
        <w:rPr>
          <w:rFonts w:cstheme="minorHAnsi"/>
          <w:b/>
          <w:bCs/>
          <w:sz w:val="22"/>
        </w:rPr>
        <w:t>Plan for Gathering Data</w:t>
      </w:r>
    </w:p>
    <w:p w14:paraId="596BCFCE" w14:textId="2A145A58" w:rsidR="009C2C6C" w:rsidRDefault="0006560C" w:rsidP="00937C82">
      <w:pPr>
        <w:pStyle w:val="ListBullet"/>
      </w:pPr>
      <w:r>
        <w:t xml:space="preserve">I need to use the data the bank already has and possibly gather new data by doing naturalistic (unstructured) observation and use a “bait”. </w:t>
      </w:r>
    </w:p>
    <w:p w14:paraId="6DCFE3B1" w14:textId="6704A931" w:rsidR="0006560C" w:rsidRDefault="0006560C" w:rsidP="00937C82">
      <w:pPr>
        <w:pStyle w:val="ListBullet"/>
      </w:pPr>
      <w:r>
        <w:t xml:space="preserve">The department I would need to gather data from is the IT department. I would also need to gather data from the management/upper-level department. If they have a security, specifically for information systems, department, I will gather data from them as well. </w:t>
      </w:r>
    </w:p>
    <w:p w14:paraId="602D683F" w14:textId="026DA9CD" w:rsidR="0006560C" w:rsidRPr="00062104" w:rsidRDefault="0006560C" w:rsidP="00937C82">
      <w:pPr>
        <w:pStyle w:val="ListBullet"/>
      </w:pPr>
      <w:r>
        <w:t xml:space="preserve">Confidentiality/privacy may be an issue. I may be exposed to customers’ financial and personal information. </w:t>
      </w:r>
    </w:p>
    <w:p w14:paraId="60F8B988" w14:textId="77777777" w:rsidR="0088176C" w:rsidRPr="0088176C" w:rsidRDefault="0088176C" w:rsidP="0088176C">
      <w:pPr>
        <w:suppressAutoHyphens/>
        <w:spacing w:after="0" w:line="240" w:lineRule="auto"/>
        <w:rPr>
          <w:rFonts w:cstheme="minorHAnsi"/>
          <w:sz w:val="22"/>
        </w:rPr>
      </w:pPr>
    </w:p>
    <w:p w14:paraId="40F279B0" w14:textId="77777777" w:rsidR="0088176C" w:rsidRPr="0088176C" w:rsidRDefault="0088176C" w:rsidP="0088176C">
      <w:pPr>
        <w:suppressAutoHyphens/>
        <w:spacing w:after="0" w:line="240" w:lineRule="auto"/>
        <w:rPr>
          <w:rFonts w:cstheme="minorHAnsi"/>
          <w:b/>
          <w:bCs/>
          <w:sz w:val="22"/>
        </w:rPr>
      </w:pPr>
      <w:r w:rsidRPr="0088176C">
        <w:rPr>
          <w:rFonts w:cstheme="minorHAnsi"/>
          <w:b/>
          <w:bCs/>
          <w:sz w:val="22"/>
        </w:rPr>
        <w:t xml:space="preserve">Tools, Techniques, and Methods for Analysis </w:t>
      </w:r>
    </w:p>
    <w:p w14:paraId="5E61E6DA" w14:textId="071D22BF" w:rsidR="0006560C" w:rsidRDefault="0006560C" w:rsidP="00937C82">
      <w:pPr>
        <w:pStyle w:val="ListBullet"/>
      </w:pPr>
      <w:r>
        <w:t>MySQL</w:t>
      </w:r>
    </w:p>
    <w:p w14:paraId="03CAAA52" w14:textId="36402646" w:rsidR="0006560C" w:rsidRDefault="0006560C" w:rsidP="00937C82">
      <w:pPr>
        <w:pStyle w:val="ListBullet"/>
      </w:pPr>
      <w:r>
        <w:t>QDA Miner</w:t>
      </w:r>
    </w:p>
    <w:p w14:paraId="56091981" w14:textId="20417E90" w:rsidR="0006560C" w:rsidRDefault="0006560C" w:rsidP="00937C82">
      <w:pPr>
        <w:pStyle w:val="ListBullet"/>
      </w:pPr>
      <w:r>
        <w:t>Tableau</w:t>
      </w:r>
    </w:p>
    <w:p w14:paraId="0BA118BB" w14:textId="57BEB0CC" w:rsidR="0006560C" w:rsidRDefault="0006560C" w:rsidP="00937C82">
      <w:pPr>
        <w:pStyle w:val="ListBullet"/>
      </w:pPr>
      <w:r>
        <w:t>Semi-structured interviews</w:t>
      </w:r>
    </w:p>
    <w:p w14:paraId="499160AB" w14:textId="3690B16B" w:rsidR="00861946" w:rsidRPr="00062104" w:rsidRDefault="00861946" w:rsidP="00937C82">
      <w:pPr>
        <w:pStyle w:val="ListBullet"/>
      </w:pPr>
      <w:r>
        <w:t>Expert panel</w:t>
      </w:r>
    </w:p>
    <w:p w14:paraId="11B64F91" w14:textId="77777777" w:rsidR="0088176C" w:rsidRPr="0088176C" w:rsidRDefault="0088176C" w:rsidP="0088176C">
      <w:pPr>
        <w:suppressAutoHyphens/>
        <w:spacing w:after="0" w:line="240" w:lineRule="auto"/>
        <w:rPr>
          <w:rFonts w:cstheme="minorHAnsi"/>
          <w:sz w:val="22"/>
        </w:rPr>
      </w:pPr>
    </w:p>
    <w:p w14:paraId="1A171E62" w14:textId="77777777" w:rsidR="0088176C" w:rsidRPr="0088176C" w:rsidRDefault="0088176C" w:rsidP="0088176C">
      <w:pPr>
        <w:suppressAutoHyphens/>
        <w:spacing w:after="0" w:line="240" w:lineRule="auto"/>
        <w:rPr>
          <w:rFonts w:cstheme="minorHAnsi"/>
          <w:b/>
          <w:bCs/>
          <w:sz w:val="22"/>
        </w:rPr>
      </w:pPr>
      <w:r w:rsidRPr="0088176C">
        <w:rPr>
          <w:rFonts w:cstheme="minorHAnsi"/>
          <w:b/>
          <w:bCs/>
          <w:sz w:val="22"/>
        </w:rPr>
        <w:t>Rationale</w:t>
      </w:r>
    </w:p>
    <w:p w14:paraId="7EBE9C0D" w14:textId="41537BEE" w:rsidR="00861946" w:rsidRPr="00062104" w:rsidRDefault="00861946" w:rsidP="00937C82">
      <w:pPr>
        <w:pStyle w:val="ListBullet"/>
      </w:pPr>
      <w:r>
        <w:t xml:space="preserve">To solve this problem, I need to use data to figure out why is this problem happening, how it is happening, what is causing it, and those kinds of questions will help us figure out the next step to take to solve it. Using quantitative data will show us the numbers, whether it is repetitive or whether the numbers look high comparing to usual spending numbers. Qualitative data will help us figure out what kind of actions are being taken and what’s not (such as, are there a cybersecurity team? If no, then that kind of action </w:t>
      </w:r>
      <w:r>
        <w:lastRenderedPageBreak/>
        <w:t xml:space="preserve">needs to be taken. It also would help figure out how do we know fraudulent transactions are happening.  </w:t>
      </w:r>
    </w:p>
    <w:p w14:paraId="7463118A" w14:textId="77777777" w:rsidR="0088176C" w:rsidRPr="0088176C" w:rsidRDefault="0088176C" w:rsidP="0088176C">
      <w:pPr>
        <w:suppressAutoHyphens/>
        <w:spacing w:after="0" w:line="240" w:lineRule="auto"/>
        <w:rPr>
          <w:rFonts w:cstheme="minorHAnsi"/>
          <w:sz w:val="22"/>
        </w:rPr>
      </w:pPr>
    </w:p>
    <w:p w14:paraId="17A4C1DD" w14:textId="77777777" w:rsidR="0088176C" w:rsidRPr="0088176C" w:rsidRDefault="0088176C" w:rsidP="0088176C">
      <w:pPr>
        <w:suppressAutoHyphens/>
        <w:spacing w:after="0" w:line="240" w:lineRule="auto"/>
        <w:rPr>
          <w:rFonts w:cstheme="minorHAnsi"/>
          <w:sz w:val="22"/>
        </w:rPr>
      </w:pPr>
      <w:r w:rsidRPr="0088176C">
        <w:rPr>
          <w:rFonts w:cstheme="minorHAnsi"/>
          <w:sz w:val="22"/>
        </w:rPr>
        <w:t>Please reach out with any questions.</w:t>
      </w:r>
    </w:p>
    <w:p w14:paraId="26ADEFF6" w14:textId="77777777" w:rsidR="0088176C" w:rsidRPr="0088176C" w:rsidRDefault="0088176C" w:rsidP="0088176C">
      <w:pPr>
        <w:suppressAutoHyphens/>
        <w:spacing w:after="0" w:line="240" w:lineRule="auto"/>
        <w:rPr>
          <w:rFonts w:cstheme="minorHAnsi"/>
          <w:sz w:val="22"/>
        </w:rPr>
      </w:pPr>
    </w:p>
    <w:p w14:paraId="79DB7E70" w14:textId="77777777" w:rsidR="0088176C" w:rsidRPr="0088176C" w:rsidRDefault="0088176C" w:rsidP="0088176C">
      <w:pPr>
        <w:suppressAutoHyphens/>
        <w:spacing w:after="0" w:line="240" w:lineRule="auto"/>
        <w:rPr>
          <w:rFonts w:cstheme="minorHAnsi"/>
          <w:sz w:val="22"/>
        </w:rPr>
      </w:pPr>
      <w:r w:rsidRPr="0088176C">
        <w:rPr>
          <w:rFonts w:cstheme="minorHAnsi"/>
          <w:sz w:val="22"/>
        </w:rPr>
        <w:t>Thank you,</w:t>
      </w:r>
    </w:p>
    <w:p w14:paraId="748E993A" w14:textId="01405DF2" w:rsidR="0088176C" w:rsidRPr="0088176C" w:rsidRDefault="00861946" w:rsidP="0088176C">
      <w:pPr>
        <w:suppressAutoHyphens/>
        <w:spacing w:after="0" w:line="240" w:lineRule="auto"/>
        <w:rPr>
          <w:rFonts w:cstheme="minorHAnsi"/>
          <w:sz w:val="22"/>
        </w:rPr>
      </w:pPr>
      <w:r>
        <w:rPr>
          <w:rFonts w:cstheme="minorHAnsi"/>
          <w:sz w:val="22"/>
        </w:rPr>
        <w:t>Alyssa Basile</w:t>
      </w:r>
    </w:p>
    <w:p w14:paraId="60AB546D" w14:textId="7ECE56DC" w:rsidR="0088176C" w:rsidRDefault="0088176C" w:rsidP="0088176C">
      <w:pPr>
        <w:suppressAutoHyphens/>
        <w:spacing w:after="0" w:line="240" w:lineRule="auto"/>
        <w:rPr>
          <w:rFonts w:cstheme="minorHAnsi"/>
          <w:b/>
          <w:bCs/>
          <w:sz w:val="22"/>
        </w:rPr>
      </w:pPr>
      <w:r w:rsidRPr="0088176C">
        <w:rPr>
          <w:rFonts w:cstheme="minorHAnsi"/>
          <w:b/>
          <w:bCs/>
          <w:sz w:val="22"/>
        </w:rPr>
        <w:t>Consultant</w:t>
      </w:r>
    </w:p>
    <w:p w14:paraId="4CE72E1B" w14:textId="5BE0A922" w:rsidR="0088176C" w:rsidRDefault="0088176C" w:rsidP="0088176C">
      <w:pPr>
        <w:suppressAutoHyphens/>
        <w:spacing w:after="0" w:line="240" w:lineRule="auto"/>
        <w:rPr>
          <w:rFonts w:cstheme="minorHAnsi"/>
          <w:b/>
          <w:bCs/>
          <w:sz w:val="22"/>
        </w:rPr>
      </w:pPr>
    </w:p>
    <w:p w14:paraId="54C569B2" w14:textId="1D60CE3F" w:rsidR="0088176C" w:rsidRDefault="0088176C" w:rsidP="0088176C">
      <w:pPr>
        <w:suppressAutoHyphens/>
        <w:spacing w:after="0" w:line="240" w:lineRule="auto"/>
        <w:rPr>
          <w:rFonts w:cstheme="minorHAnsi"/>
          <w:sz w:val="22"/>
        </w:rPr>
      </w:pPr>
      <w:r w:rsidRPr="0088176C">
        <w:rPr>
          <w:rFonts w:cstheme="minorHAnsi"/>
          <w:sz w:val="22"/>
        </w:rPr>
        <w:t>Attachments (if any)</w:t>
      </w:r>
    </w:p>
    <w:p w14:paraId="25D4FA18" w14:textId="768B336F" w:rsidR="00861946" w:rsidRDefault="00861946" w:rsidP="0088176C">
      <w:pPr>
        <w:suppressAutoHyphens/>
        <w:spacing w:after="0" w:line="240" w:lineRule="auto"/>
        <w:rPr>
          <w:rFonts w:cstheme="minorHAnsi"/>
          <w:sz w:val="22"/>
        </w:rPr>
      </w:pPr>
    </w:p>
    <w:p w14:paraId="611CF4B0" w14:textId="5314EC31" w:rsidR="00861946" w:rsidRPr="00861946" w:rsidRDefault="00861946" w:rsidP="00861946">
      <w:pPr>
        <w:spacing w:after="0" w:line="240" w:lineRule="auto"/>
        <w:rPr>
          <w:rFonts w:ascii="Times New Roman" w:eastAsia="Times New Roman" w:hAnsi="Times New Roman" w:cs="Times New Roman"/>
          <w:szCs w:val="24"/>
        </w:rPr>
      </w:pPr>
      <w:r w:rsidRPr="00861946">
        <w:rPr>
          <w:rFonts w:ascii="Times New Roman" w:eastAsia="Times New Roman" w:hAnsi="Times New Roman" w:cs="Times New Roman"/>
          <w:szCs w:val="24"/>
        </w:rPr>
        <w:fldChar w:fldCharType="begin"/>
      </w:r>
      <w:r w:rsidRPr="00861946">
        <w:rPr>
          <w:rFonts w:ascii="Times New Roman" w:eastAsia="Times New Roman" w:hAnsi="Times New Roman" w:cs="Times New Roman"/>
          <w:szCs w:val="24"/>
        </w:rPr>
        <w:instrText xml:space="preserve"> INCLUDEPICTURE "https://assets-global.website-files.com/5debb9b4f88fbc3f702d579e/5f99ceccb8347912a0627b2b_fraud-detection-and-prevention-diagram.png" \* MERGEFORMATINET </w:instrText>
      </w:r>
      <w:r w:rsidRPr="00861946">
        <w:rPr>
          <w:rFonts w:ascii="Times New Roman" w:eastAsia="Times New Roman" w:hAnsi="Times New Roman" w:cs="Times New Roman"/>
          <w:szCs w:val="24"/>
        </w:rPr>
        <w:fldChar w:fldCharType="separate"/>
      </w:r>
      <w:r w:rsidRPr="00861946">
        <w:rPr>
          <w:rFonts w:ascii="Times New Roman" w:eastAsia="Times New Roman" w:hAnsi="Times New Roman" w:cs="Times New Roman"/>
          <w:noProof/>
          <w:szCs w:val="24"/>
        </w:rPr>
        <w:drawing>
          <wp:inline distT="0" distB="0" distL="0" distR="0" wp14:anchorId="7CEB11F6" wp14:editId="691B3032">
            <wp:extent cx="5943600" cy="4885055"/>
            <wp:effectExtent l="0" t="0" r="0" b="4445"/>
            <wp:docPr id="1" name="Picture 1" descr="This image shows the cycle of fraud detection with five phases presenting how the process if analy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shows the cycle of fraud detection with five phases presenting how the process if analyz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85055"/>
                    </a:xfrm>
                    <a:prstGeom prst="rect">
                      <a:avLst/>
                    </a:prstGeom>
                    <a:noFill/>
                    <a:ln>
                      <a:noFill/>
                    </a:ln>
                  </pic:spPr>
                </pic:pic>
              </a:graphicData>
            </a:graphic>
          </wp:inline>
        </w:drawing>
      </w:r>
      <w:r w:rsidRPr="00861946">
        <w:rPr>
          <w:rFonts w:ascii="Times New Roman" w:eastAsia="Times New Roman" w:hAnsi="Times New Roman" w:cs="Times New Roman"/>
          <w:szCs w:val="24"/>
        </w:rPr>
        <w:fldChar w:fldCharType="end"/>
      </w:r>
    </w:p>
    <w:p w14:paraId="5541212C" w14:textId="64B60192" w:rsidR="00861946" w:rsidRDefault="00861946" w:rsidP="0088176C">
      <w:pPr>
        <w:suppressAutoHyphens/>
        <w:spacing w:after="0" w:line="240" w:lineRule="auto"/>
        <w:rPr>
          <w:rFonts w:cstheme="minorHAnsi"/>
          <w:sz w:val="22"/>
        </w:rPr>
      </w:pPr>
    </w:p>
    <w:p w14:paraId="43C25F4C" w14:textId="64D9A9AD" w:rsidR="00861946" w:rsidRDefault="00861946" w:rsidP="00861946">
      <w:pPr>
        <w:pStyle w:val="NormalWeb"/>
        <w:ind w:left="567" w:hanging="567"/>
      </w:pPr>
      <w:r>
        <w:rPr>
          <w:i/>
          <w:iCs/>
        </w:rPr>
        <w:t>Fraud Detection and Prevention</w:t>
      </w:r>
      <w:r>
        <w:t xml:space="preserve">. </w:t>
      </w:r>
      <w:proofErr w:type="spellStart"/>
      <w:r>
        <w:t>OmniSci</w:t>
      </w:r>
      <w:proofErr w:type="spellEnd"/>
      <w:r>
        <w:t xml:space="preserve">. </w:t>
      </w:r>
      <w:r>
        <w:t>From</w:t>
      </w:r>
      <w:r>
        <w:t xml:space="preserve"> </w:t>
      </w:r>
      <w:hyperlink r:id="rId11" w:history="1">
        <w:r w:rsidRPr="00F43CE4">
          <w:rPr>
            <w:rStyle w:val="Hyperlink"/>
          </w:rPr>
          <w:t>https://www.omnisci.com/technical-glossary/fraud-detection-and-prevention</w:t>
        </w:r>
      </w:hyperlink>
      <w:r>
        <w:t>.</w:t>
      </w:r>
      <w:r>
        <w:t xml:space="preserve"> </w:t>
      </w:r>
    </w:p>
    <w:p w14:paraId="35671BDA" w14:textId="77777777" w:rsidR="00861946" w:rsidRPr="0088176C" w:rsidRDefault="00861946" w:rsidP="0088176C">
      <w:pPr>
        <w:suppressAutoHyphens/>
        <w:spacing w:after="0" w:line="240" w:lineRule="auto"/>
        <w:rPr>
          <w:rFonts w:cstheme="minorHAnsi"/>
          <w:sz w:val="22"/>
        </w:rPr>
      </w:pPr>
    </w:p>
    <w:p w14:paraId="680D1610" w14:textId="77777777" w:rsidR="004C693F" w:rsidRPr="0088176C" w:rsidRDefault="004C693F" w:rsidP="0088176C">
      <w:pPr>
        <w:suppressAutoHyphens/>
        <w:spacing w:after="0" w:line="240" w:lineRule="auto"/>
        <w:rPr>
          <w:rFonts w:cstheme="minorHAnsi"/>
          <w:sz w:val="22"/>
        </w:rPr>
      </w:pPr>
    </w:p>
    <w:sectPr w:rsidR="004C693F" w:rsidRPr="0088176C" w:rsidSect="0088176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173F0" w14:textId="77777777" w:rsidR="001F7ADC" w:rsidRDefault="001F7ADC" w:rsidP="0035598A">
      <w:pPr>
        <w:spacing w:after="0" w:line="240" w:lineRule="auto"/>
      </w:pPr>
      <w:r>
        <w:separator/>
      </w:r>
    </w:p>
  </w:endnote>
  <w:endnote w:type="continuationSeparator" w:id="0">
    <w:p w14:paraId="067C43CC" w14:textId="77777777" w:rsidR="001F7ADC" w:rsidRDefault="001F7ADC"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301296"/>
      <w:docPartObj>
        <w:docPartGallery w:val="Page Numbers (Bottom of Page)"/>
        <w:docPartUnique/>
      </w:docPartObj>
    </w:sdtPr>
    <w:sdtEndPr>
      <w:rPr>
        <w:noProof/>
        <w:sz w:val="22"/>
        <w:szCs w:val="20"/>
      </w:rPr>
    </w:sdtEndPr>
    <w:sdtContent>
      <w:p w14:paraId="21A1158D" w14:textId="7E0EC13A" w:rsidR="002C2567" w:rsidRPr="002C2567" w:rsidRDefault="002C2567">
        <w:pPr>
          <w:pStyle w:val="Footer"/>
          <w:jc w:val="center"/>
          <w:rPr>
            <w:sz w:val="22"/>
            <w:szCs w:val="20"/>
          </w:rPr>
        </w:pPr>
        <w:r w:rsidRPr="002C2567">
          <w:rPr>
            <w:sz w:val="22"/>
            <w:szCs w:val="20"/>
          </w:rPr>
          <w:fldChar w:fldCharType="begin"/>
        </w:r>
        <w:r w:rsidRPr="002C2567">
          <w:rPr>
            <w:sz w:val="22"/>
            <w:szCs w:val="20"/>
          </w:rPr>
          <w:instrText xml:space="preserve"> PAGE   \* MERGEFORMAT </w:instrText>
        </w:r>
        <w:r w:rsidRPr="002C2567">
          <w:rPr>
            <w:sz w:val="22"/>
            <w:szCs w:val="20"/>
          </w:rPr>
          <w:fldChar w:fldCharType="separate"/>
        </w:r>
        <w:r w:rsidR="00937C82">
          <w:rPr>
            <w:noProof/>
            <w:sz w:val="22"/>
            <w:szCs w:val="20"/>
          </w:rPr>
          <w:t>1</w:t>
        </w:r>
        <w:r w:rsidRPr="002C2567">
          <w:rPr>
            <w:noProof/>
            <w:sz w:val="22"/>
            <w:szCs w:val="20"/>
          </w:rPr>
          <w:fldChar w:fldCharType="end"/>
        </w:r>
      </w:p>
    </w:sdtContent>
  </w:sdt>
  <w:p w14:paraId="417452AB" w14:textId="77777777" w:rsidR="002C2567" w:rsidRDefault="002C2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6B68E" w14:textId="77777777" w:rsidR="001F7ADC" w:rsidRDefault="001F7ADC" w:rsidP="0035598A">
      <w:pPr>
        <w:spacing w:after="0" w:line="240" w:lineRule="auto"/>
      </w:pPr>
      <w:r>
        <w:separator/>
      </w:r>
    </w:p>
  </w:footnote>
  <w:footnote w:type="continuationSeparator" w:id="0">
    <w:p w14:paraId="7FF3A6B8" w14:textId="77777777" w:rsidR="001F7ADC" w:rsidRDefault="001F7ADC"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C1CAD" w14:textId="39ECBEDE" w:rsidR="0035598A" w:rsidRDefault="0088176C" w:rsidP="0088176C">
    <w:pPr>
      <w:pStyle w:val="Header"/>
      <w:spacing w:after="200"/>
      <w:jc w:val="center"/>
    </w:pPr>
    <w:r>
      <w:rPr>
        <w:noProof/>
      </w:rPr>
      <w:drawing>
        <wp:inline distT="0" distB="0" distL="0" distR="0" wp14:anchorId="4A631B59" wp14:editId="571CF0DC">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DC33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F617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07C28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EC10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814AD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20F4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0ACE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4C80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E306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62C8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835BE"/>
    <w:multiLevelType w:val="hybridMultilevel"/>
    <w:tmpl w:val="ACCEC968"/>
    <w:lvl w:ilvl="0" w:tplc="2192448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5427F0"/>
    <w:multiLevelType w:val="hybridMultilevel"/>
    <w:tmpl w:val="ADF4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B22D5B"/>
    <w:multiLevelType w:val="hybridMultilevel"/>
    <w:tmpl w:val="004E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B7A2A"/>
    <w:multiLevelType w:val="hybridMultilevel"/>
    <w:tmpl w:val="6C8A597A"/>
    <w:lvl w:ilvl="0" w:tplc="35B0000E">
      <w:numFmt w:val="bullet"/>
      <w:pStyle w:val="List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553EC2"/>
    <w:multiLevelType w:val="hybridMultilevel"/>
    <w:tmpl w:val="AF2C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1"/>
  </w:num>
  <w:num w:numId="4">
    <w:abstractNumId w:val="10"/>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3F"/>
    <w:rsid w:val="00062104"/>
    <w:rsid w:val="0006560C"/>
    <w:rsid w:val="001F7ADC"/>
    <w:rsid w:val="002A2A28"/>
    <w:rsid w:val="002C2567"/>
    <w:rsid w:val="0035598A"/>
    <w:rsid w:val="00483CED"/>
    <w:rsid w:val="004B49A4"/>
    <w:rsid w:val="004C693F"/>
    <w:rsid w:val="00510C3F"/>
    <w:rsid w:val="005843B1"/>
    <w:rsid w:val="005C0980"/>
    <w:rsid w:val="00635DA5"/>
    <w:rsid w:val="0067621C"/>
    <w:rsid w:val="006A51DF"/>
    <w:rsid w:val="00715653"/>
    <w:rsid w:val="007569F9"/>
    <w:rsid w:val="007C1859"/>
    <w:rsid w:val="00861946"/>
    <w:rsid w:val="0088176C"/>
    <w:rsid w:val="008B7369"/>
    <w:rsid w:val="00933AC3"/>
    <w:rsid w:val="00937C82"/>
    <w:rsid w:val="00973CB0"/>
    <w:rsid w:val="009A01C2"/>
    <w:rsid w:val="009C2C6C"/>
    <w:rsid w:val="00A11B04"/>
    <w:rsid w:val="00A9707E"/>
    <w:rsid w:val="00B019B2"/>
    <w:rsid w:val="00C250FB"/>
    <w:rsid w:val="00D87619"/>
    <w:rsid w:val="00DB1E06"/>
    <w:rsid w:val="00E4040E"/>
    <w:rsid w:val="00E61DA4"/>
    <w:rsid w:val="00E96584"/>
    <w:rsid w:val="00F53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56BD7"/>
  <w15:docId w15:val="{CB62D74E-F219-C140-AF8A-A94D69AB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C82"/>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table" w:styleId="TableGrid">
    <w:name w:val="Table Grid"/>
    <w:basedOn w:val="TableNormal"/>
    <w:uiPriority w:val="39"/>
    <w:rsid w:val="004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693F"/>
    <w:pPr>
      <w:ind w:left="720"/>
      <w:contextualSpacing/>
    </w:pPr>
  </w:style>
  <w:style w:type="paragraph" w:styleId="BalloonText">
    <w:name w:val="Balloon Text"/>
    <w:basedOn w:val="Normal"/>
    <w:link w:val="BalloonTextChar"/>
    <w:uiPriority w:val="99"/>
    <w:semiHidden/>
    <w:unhideWhenUsed/>
    <w:rsid w:val="00DB1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E06"/>
    <w:rPr>
      <w:rFonts w:ascii="Tahoma" w:hAnsi="Tahoma" w:cs="Tahoma"/>
      <w:sz w:val="16"/>
      <w:szCs w:val="16"/>
    </w:rPr>
  </w:style>
  <w:style w:type="paragraph" w:styleId="ListBullet">
    <w:name w:val="List Bullet"/>
    <w:basedOn w:val="ListParagraph"/>
    <w:uiPriority w:val="99"/>
    <w:unhideWhenUsed/>
    <w:rsid w:val="00937C82"/>
    <w:pPr>
      <w:numPr>
        <w:numId w:val="5"/>
      </w:numPr>
      <w:suppressAutoHyphens/>
      <w:spacing w:after="0" w:line="240" w:lineRule="auto"/>
    </w:pPr>
    <w:rPr>
      <w:rFonts w:cstheme="minorHAnsi"/>
      <w:sz w:val="22"/>
    </w:rPr>
  </w:style>
  <w:style w:type="paragraph" w:styleId="NormalWeb">
    <w:name w:val="Normal (Web)"/>
    <w:basedOn w:val="Normal"/>
    <w:uiPriority w:val="99"/>
    <w:semiHidden/>
    <w:unhideWhenUsed/>
    <w:rsid w:val="00861946"/>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861946"/>
    <w:rPr>
      <w:color w:val="0563C1" w:themeColor="hyperlink"/>
      <w:u w:val="single"/>
    </w:rPr>
  </w:style>
  <w:style w:type="character" w:styleId="UnresolvedMention">
    <w:name w:val="Unresolved Mention"/>
    <w:basedOn w:val="DefaultParagraphFont"/>
    <w:uiPriority w:val="99"/>
    <w:semiHidden/>
    <w:unhideWhenUsed/>
    <w:rsid w:val="00861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98916">
      <w:bodyDiv w:val="1"/>
      <w:marLeft w:val="0"/>
      <w:marRight w:val="0"/>
      <w:marTop w:val="0"/>
      <w:marBottom w:val="0"/>
      <w:divBdr>
        <w:top w:val="none" w:sz="0" w:space="0" w:color="auto"/>
        <w:left w:val="none" w:sz="0" w:space="0" w:color="auto"/>
        <w:bottom w:val="none" w:sz="0" w:space="0" w:color="auto"/>
        <w:right w:val="none" w:sz="0" w:space="0" w:color="auto"/>
      </w:divBdr>
    </w:div>
    <w:div w:id="142757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mnisci.com/technical-glossary/fraud-detection-and-preventio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D805066B-26ED-4E29-B42F-F4EF01811083}">
  <ds:schemaRefs>
    <ds:schemaRef ds:uri="http://schemas.microsoft.com/sharepoint/v3/contenttype/forms"/>
  </ds:schemaRefs>
</ds:datastoreItem>
</file>

<file path=customXml/itemProps2.xml><?xml version="1.0" encoding="utf-8"?>
<ds:datastoreItem xmlns:ds="http://schemas.openxmlformats.org/officeDocument/2006/customXml" ds:itemID="{3E274C62-89D1-4796-B81C-C0CDBA556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8917FF-B818-4A5D-938E-1A7B1F9FEF33}">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1</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DAT 223 Module Four Assignment Email Template</vt:lpstr>
    </vt:vector>
  </TitlesOfParts>
  <Company>SNHU</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223 Module Four Assignment Email Template</dc:title>
  <dc:subject/>
  <dc:creator>Brown, Tyra</dc:creator>
  <cp:keywords/>
  <dc:description/>
  <cp:lastModifiedBy>Basile, Alyssa</cp:lastModifiedBy>
  <cp:revision>2</cp:revision>
  <dcterms:created xsi:type="dcterms:W3CDTF">2021-11-20T19:25:00Z</dcterms:created>
  <dcterms:modified xsi:type="dcterms:W3CDTF">2021-11-20T19:25:00Z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